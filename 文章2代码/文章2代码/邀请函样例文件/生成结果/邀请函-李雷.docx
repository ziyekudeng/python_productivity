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t>尊敬的 李雷 先生：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过往的一年，我们用心搭建平台，您是我们关注和支持的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"https://baike.baidu.com/item/%E8%B4%A2%E5%AF%8C"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财富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主角。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新年即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将来临，我们倾情实现大家庭的快乐相聚。为了感谢您一年来对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我公司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的大力支持，我们特于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:00在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"https://baike.baidu.com/item/%E9%9D%92%E5%B2%9B%E4%B8%BD%E6%99%B6%E5%A4%A7%E9%85%92%E5%BA%97"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val="en-US" w:eastAsia="zh-Hans"/>
        </w:rPr>
        <w:t>xxx</w:t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大酒店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一楼丽晶殿举办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年度客户答谢会，届时将有精彩的节目和丰厚的奖品等待着您，期待您的光临！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让我们同叙友谊，共话未来，迎接来年更多的财富，更多的快乐！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  <w:t>极客时间效率专栏工作组</w:t>
      </w:r>
    </w:p>
    <w:p>
      <w:pPr>
        <w:rPr>
          <w:rFonts w:hint="eastAsia" w:ascii="仿宋" w:hAnsi="仿宋" w:eastAsia="仿宋" w:cs="仿宋"/>
          <w:lang w:eastAsia="zh-Hans"/>
        </w:rPr>
      </w:pPr>
      <w:r>
        <w:t xml:space="preserve">  2021-12-29</w:t>
      </w:r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  <w:rsid w:val="D3938187"/>
    <w:rsid w:val="EFEF1C53"/>
    <w:rsid w:val="F3F142E1"/>
    <w:rsid w:val="F63B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2021-01-06T20:09:00Z</dcterms:created>
  <dc:creator>edz</dc:creator>
  <cp:lastModifiedBy>edz</cp:lastModifiedBy>
  <dcterms:modified xsi:type="dcterms:W3CDTF">2021-01-06T15:20:21Z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